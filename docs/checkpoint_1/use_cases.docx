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svgz" ContentType="image/svg+xml"/>
  <Override PartName="/word/media/rId76.svgz" ContentType="image/svg+xml"/>
  <Override PartName="/word/media/rId68.svgz" ContentType="image/svg+xml"/>
  <Override PartName="/word/media/rId32.svgz" ContentType="image/svg+xml"/>
  <Override PartName="/word/media/rId28.svgz" ContentType="image/svg+xml"/>
  <Override PartName="/word/media/rId72.svgz" ContentType="image/svg+xml"/>
  <Override PartName="/word/media/rId96.svgz" ContentType="image/svg+xml"/>
  <Override PartName="/word/media/rId60.svgz" ContentType="image/svg+xml"/>
  <Override PartName="/word/media/rId52.svgz" ContentType="image/svg+xml"/>
  <Override PartName="/word/media/rId104.svgz" ContentType="image/svg+xml"/>
  <Override PartName="/word/media/rId48.svgz" ContentType="image/svg+xml"/>
  <Override PartName="/word/media/rId100.svgz" ContentType="image/svg+xml"/>
  <Override PartName="/word/media/rId44.svgz" ContentType="image/svg+xml"/>
  <Override PartName="/word/media/rId56.svgz" ContentType="image/svg+xml"/>
  <Override PartName="/word/media/rId20.svgz" ContentType="image/svg+xml"/>
  <Override PartName="/word/media/rId84.svgz" ContentType="image/svg+xml"/>
  <Override PartName="/word/media/rId92.svgz" ContentType="image/svg+xml"/>
  <Override PartName="/word/media/rId88.svgz" ContentType="image/svg+xml"/>
  <Override PartName="/word/media/rId24.svgz" ContentType="image/svg+xml"/>
  <Override PartName="/word/media/rId80.svgz" ContentType="image/svg+xml"/>
  <Override PartName="/word/media/rId36.svgz" ContentType="image/svg+xml"/>
  <Override PartName="/word/media/rId40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</w:t>
      </w:r>
      <w:r>
        <w:t xml:space="preserve"> </w:t>
      </w:r>
      <w:r>
        <w:t xml:space="preserve">Case</w:t>
      </w:r>
      <w:r>
        <w:t xml:space="preserve"> </w:t>
      </w:r>
      <w:r>
        <w:t xml:space="preserve">Documents</w:t>
      </w:r>
    </w:p>
    <w:p>
      <w:r>
        <w:pict>
          <v:rect style="width:0;height:1.5pt" o:hralign="center" o:hrstd="t" o:hr="t"/>
        </w:pict>
      </w:r>
    </w:p>
    <w:bookmarkStart w:id="109" w:name="X1e8c44da6c37736ed5777da1f9e3dc7b224cfef"/>
    <w:p>
      <w:pPr>
        <w:pStyle w:val="Heading2"/>
      </w:pPr>
      <w:r>
        <w:t xml:space="preserve">title: Use cases</w:t>
      </w:r>
      <w:r>
        <w:t xml:space="preserve"> </w:t>
      </w:r>
      <w:r>
        <w:t xml:space="preserve">subtitle: Use case document with activity diagrams</w:t>
      </w:r>
      <w:r>
        <w:t xml:space="preserve"> </w:t>
      </w:r>
      <w:r>
        <w:t xml:space="preserve">author: Students</w:t>
      </w:r>
      <w:r>
        <w:t xml:space="preserve"> </w:t>
      </w:r>
      <w:r>
        <w:t xml:space="preserve">date: 2024-02-10</w:t>
      </w:r>
    </w:p>
    <w:bookmarkStart w:id="108" w:name="use-case-documents"/>
    <w:p>
      <w:pPr>
        <w:pStyle w:val="Heading3"/>
      </w:pPr>
      <w:r>
        <w:t xml:space="preserve">Use Case Documents</w:t>
      </w:r>
    </w:p>
    <w:bookmarkStart w:id="23" w:name="use-case-uc-1-sign-up"/>
    <w:p>
      <w:pPr>
        <w:pStyle w:val="Heading4"/>
      </w:pPr>
      <w:r>
        <w:t xml:space="preserve">Use Case UC-1: Sign Up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UC-1: Sign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registers for a new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create a new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registers for an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provides required registration information.</w:t>
            </w:r>
            <w:r>
              <w:br/>
            </w:r>
            <w:r>
              <w:t xml:space="preserve">2. User clicks on the "Sign Up" button.</w:t>
            </w:r>
            <w:r>
              <w:br/>
            </w:r>
            <w:r>
              <w:t xml:space="preserve">3. System creates a new account for the user.</w:t>
            </w:r>
            <w:r>
              <w:br/>
            </w:r>
            <w:r>
              <w:t xml:space="preserve">4. System displays a success message.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provides incomplete or invalid information.</w:t>
            </w:r>
            <w:r>
              <w:br/>
            </w:r>
            <w:r>
              <w:t xml:space="preserve">1. User receives an error message prompting to correct the information.</w:t>
            </w:r>
            <w:r>
              <w:br/>
            </w:r>
            <w:r>
              <w:rPr>
                <w:bCs/>
                <w:b/>
              </w:rPr>
              <w:t xml:space="preserve">Exception #2:</w:t>
            </w:r>
            <w:r>
              <w:t xml:space="preserve"> </w:t>
            </w:r>
            <w:r>
              <w:t xml:space="preserve">User tries to sign up with an existing email or username.</w:t>
            </w:r>
            <w:r>
              <w:br/>
            </w:r>
            <w:r>
              <w:t xml:space="preserve">1. User receives an error message indicating the email or username is already in use.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</w:tbl>
    <w:p>
      <w:pPr>
        <w:pStyle w:val="BodyText"/>
      </w:pPr>
      <w:r>
        <w:drawing>
          <wp:inline>
            <wp:extent cx="5334000" cy="27786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www.plantuml.com/plantuml/svg/NP1DYiCm38NtFeNeAbtDtbbCeTD5TmEb1p2EaegnvI0vPG8vV1ttXzADPQFlFVbffzb9dc8morbH5bFVnlvAkbA783YGPd6P4WDndrfZzu7y7snED32SnqrhbjEi6UDYg8VcM22uka3TznRo1HcQ6NLh0DRkuR_O4GymbMcV080zY2InyC8mEWfVAymkObiXpMai5moAq71wAFU2BYCuxzF4-KxQ7z8nk1bqyXvL8PR33Hy-t55ltjsUlpXopL5pIwmxM9LLTrVjIbcNTmC0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se-case-uc-2-sign-in"/>
    <w:p>
      <w:pPr>
        <w:pStyle w:val="Heading4"/>
      </w:pPr>
      <w:r>
        <w:t xml:space="preserve">Use Case UC-2: Sign In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UC-2: Sign 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logs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log in.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has already registered for an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logs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enters their username/email and password.</w:t>
            </w:r>
            <w:r>
              <w:br/>
            </w:r>
            <w:r>
              <w:t xml:space="preserve">2. User clicks on the "Sign In" button.</w:t>
            </w:r>
            <w:r>
              <w:br/>
            </w:r>
            <w:r>
              <w:t xml:space="preserve">3. System verifies the credentials.</w:t>
            </w:r>
            <w:r>
              <w:br/>
            </w:r>
            <w:r>
              <w:t xml:space="preserve">4. System logs the user into their account.</w:t>
            </w:r>
            <w:r>
              <w:br/>
            </w:r>
            <w:r>
              <w:t xml:space="preserve">5. System redirects the user to their profile page.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enters incorrect username/email or password.</w:t>
            </w:r>
            <w:r>
              <w:br/>
            </w:r>
            <w:r>
              <w:t xml:space="preserve">1. User receives an error message indicating incorrect credentials.</w:t>
            </w:r>
            <w:r>
              <w:br/>
            </w:r>
            <w:r>
              <w:rPr>
                <w:bCs/>
                <w:b/>
              </w:rPr>
              <w:t xml:space="preserve">Exception #2:</w:t>
            </w:r>
            <w:r>
              <w:t xml:space="preserve"> </w:t>
            </w:r>
            <w:r>
              <w:t xml:space="preserve">User tries to sign in with a deactivated or suspended account.</w:t>
            </w:r>
            <w:r>
              <w:br/>
            </w:r>
            <w:r>
              <w:t xml:space="preserve">1. User receives an error message indicating the account is deactivated or suspended.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</w:tbl>
    <w:p>
      <w:pPr>
        <w:pStyle w:val="BodyText"/>
      </w:pPr>
      <w:r>
        <w:drawing>
          <wp:inline>
            <wp:extent cx="5334000" cy="268285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www.plantuml.com/plantuml/svg/PP1BRi9038RtSufVhC8LaWLKY0LILqKSO3JZf5O7J-Hna91o-EPH90ehF__FZtqnhpPSanilXNHqI-pgenWfWb8aCVQfDAu-90u_s9ov4vnaqxZnV2z6rz5nY-gGLIdOisQtXNsJeBfJsJfWRli88GzYyC7uHgyTGFsPEmpJAc1frimNHLxGbj5hRZaHUj_HMYwM-ycXL0YLv3_AKJLhZSUqICiyRnIH5MKeFKca-1yXaLlt37fWJXBUhvkrYtBLxISp__4N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use-case-uc-3-view-profile"/>
    <w:p>
      <w:pPr>
        <w:pStyle w:val="Heading4"/>
      </w:pPr>
      <w:r>
        <w:t xml:space="preserve">Use Case UC-3: View Profile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UC-3: View Profile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views their own profile information.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navigates to the profile page.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views their profile.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profile page.</w:t>
            </w:r>
            <w:r>
              <w:br/>
            </w:r>
            <w:r>
              <w:t xml:space="preserve">2. System retrieves and displays the user's profile information.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retrieving the user's profile information.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188942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www.plantuml.com/plantuml/svg/HOyz2iCm38Ltdq9RaoiaGxDqw59AImzW4ZaLEBQHv430XsyQqdGIZ_VpeKxKikR9c_8Iv68sRPgRdMcqYg0H4aT77Y7P4LjJdeieJiMGW-g-MupAX3CE8BdlKSHbxvTp3Vh60DM2KXk0vh77m8O11fBaxG9vvPxae51maIUh54ExTaHZCkW5eGfn6xamHsxWAf8FC8NnD_0lXO6SwTRpVUy3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use-case-uc-4-create-post"/>
    <w:p>
      <w:pPr>
        <w:pStyle w:val="Heading4"/>
      </w:pPr>
      <w:r>
        <w:t xml:space="preserve">Use Case UC-4: Create Post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UC-4: Create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creates a new post to share with others.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create a new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post is successfully created and visible to others.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"Create Post" section.</w:t>
            </w:r>
            <w:r>
              <w:br/>
            </w:r>
            <w:r>
              <w:t xml:space="preserve">2. User enters post content and attaches media if desired.</w:t>
            </w:r>
            <w:r>
              <w:br/>
            </w:r>
            <w:r>
              <w:t xml:space="preserve">3. User clicks on the "Post" button.</w:t>
            </w:r>
            <w:r>
              <w:br/>
            </w:r>
            <w:r>
              <w:t xml:space="preserve">4. System saves the post and displays it to the user and others.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tries to post without entering any content.</w:t>
            </w:r>
            <w:r>
              <w:br/>
            </w:r>
            <w:r>
              <w:t xml:space="preserve">1. User receives an error message prompting to enter post content.</w:t>
            </w:r>
            <w:r>
              <w:br/>
            </w:r>
            <w:r>
              <w:rPr>
                <w:bCs/>
                <w:b/>
              </w:rPr>
              <w:t xml:space="preserve">Exception #2:</w:t>
            </w:r>
            <w:r>
              <w:t xml:space="preserve"> </w:t>
            </w:r>
            <w:r>
              <w:t xml:space="preserve">User encounters a technical issue while posting.</w:t>
            </w:r>
            <w:r>
              <w:br/>
            </w:r>
            <w:r>
              <w:t xml:space="preserve">1. User receives an error message indicating the issue and is prompted to try again later.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</w:tbl>
    <w:p>
      <w:pPr>
        <w:pStyle w:val="BodyText"/>
      </w:pPr>
      <w:r>
        <w:drawing>
          <wp:inline>
            <wp:extent cx="4619625" cy="2476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www.plantuml.com/plantuml/svg/HOx12i9044FlynKvjhzG3nR4gmZ53rZSAIwqEylCM2ZinrjRmLD8U0dfpOFwUvweFeorqkwfkoW7PnGnFr4TLdEUAwKHpNsBy9Jid1r5PKcHuxc5lpYZMTbQ0heXB4SR8KV4P6KAAz8s1fXB8PwCqMJPwQkgQ8UR79NV-f_DCOtKR_8z-W40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use-case-uc-5-search"/>
    <w:p>
      <w:pPr>
        <w:pStyle w:val="Heading4"/>
      </w:pPr>
      <w:r>
        <w:t xml:space="preserve">Use Case UC-5: Search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UC-5: 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searches for other users or posts based on specific keywords or criteria.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perform a search.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results matching the query are displayed to the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enters keywords or criteria into the search bar.</w:t>
            </w:r>
            <w:r>
              <w:br/>
            </w:r>
            <w:r>
              <w:t xml:space="preserve">2. User submits the search query.</w:t>
            </w:r>
            <w:r>
              <w:br/>
            </w:r>
            <w:r>
              <w:t xml:space="preserve">3. System retrieves and displays relevant search results.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retrieving search results.</w:t>
            </w:r>
            <w:r>
              <w:br/>
            </w:r>
            <w:r>
              <w:t xml:space="preserve">1. User receives an error message indicating the issue.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53769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www.plantuml.com/plantuml/svg/TKyx3e904Etd55F25PP22YciYGT066IJPS7vc6ooXnTH6XEhb_TDNYtQiTeS85-5ECFEmJLHYL6eutx2Xn6d2bnhjzdhZvhR94fp1ZzYqNui9h6Wig6ofoSDADRt939Q2EbKeauKiKWa9I2wivSrTEaO_hQhpH9TLg0WX4LSzcp3lB33YuZHiU_Z_Myt3dw4UeFtHtW1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use-case-uc-6-view-notifications"/>
    <w:p>
      <w:pPr>
        <w:pStyle w:val="Heading4"/>
      </w:pPr>
      <w:r>
        <w:t xml:space="preserve">Use Case UC-6: View Notifications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UC-6: View Notifications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views notifications related to their account activity, such as new followers, likes, comments, or messages.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accesses the notifications section.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views their notifications.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notifications section.</w:t>
            </w:r>
            <w:r>
              <w:br/>
            </w:r>
            <w:r>
              <w:t xml:space="preserve">2. System retrieves and displays the user's notifications.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retrieving the user's notifications.</w:t>
            </w:r>
            <w:r>
              <w:br/>
            </w:r>
            <w:r>
              <w:t xml:space="preserve">1. User receives an error message indicating the issue.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00700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www.plantuml.com/plantuml/svg/TO_12i8m44Jl-nLxR7-X7kp5WvSU53yW99kwa2Obkoa4yl5gKH31qp3CF8OPHKtMiWHeDw7SOFSmJ6RZsIYX9en9sRCroYdA0TgrYjBIW3rsqtU6cJGpRUHGYhKauai8zTYZtYbYLqbwG1mkxngQwD2nhC7KtnL4qRG21I7iOjgvKyuf3tWMAVJPuZZ_GwDZ3-DJNlVW0G00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use-case-uc-7-follow-user"/>
    <w:p>
      <w:pPr>
        <w:pStyle w:val="Heading4"/>
      </w:pPr>
      <w:r>
        <w:t xml:space="preserve">Use Case UC-7: Follow User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UC-7: Follow 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follows another user to receive updates on their activity.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follow another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follows the selected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profile of the user they want to follow.</w:t>
            </w:r>
            <w:r>
              <w:br/>
            </w:r>
            <w:r>
              <w:t xml:space="preserve">2. User clicks on the "Follow" button.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processing the follow action.</w:t>
            </w:r>
            <w:r>
              <w:br/>
            </w:r>
            <w:r>
              <w:t xml:space="preserve">1. User receives an error message indicating the issue.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163922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www.plantuml.com/plantuml/svg/LP112i9034NtEKLmOxr2kr0G1JTkn0FKCQE3SL8c6QNGmzkfYhXAmlzv-MIbrYRBTuRXg9G6c6Qez-qZN5eZDC4y2dF5BeaFJ0tKQmxkXhEjCCjpXgTi9h61uT2hqNs0uB5wYzWw2nBBhYDLEgDcLpgVcVlb0krA4QkUT068TOdmvq0_ORJuK8d9sSWeWPhHhoOT42jX5MK2R5AILEDEDTFtQ8YN3-QJvhSQpy73QYpb0V02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use-case-uc-8-unfollow-user"/>
    <w:p>
      <w:pPr>
        <w:pStyle w:val="Heading4"/>
      </w:pPr>
      <w:r>
        <w:t xml:space="preserve">Use Case UC-8: Unfollow User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UC-8: Unfollow 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unfollows another user, stopping updates on their activity.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unfollow another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unfollows the selected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profile of the user they want to unfollow.</w:t>
            </w:r>
            <w:r>
              <w:br/>
            </w:r>
            <w:r>
              <w:t xml:space="preserve">2. User clicks on the "Unfollow" button.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processing the unfollow action.</w:t>
            </w:r>
            <w:r>
              <w:br/>
            </w:r>
            <w:r>
              <w:t xml:space="preserve">1. User receives an error message indicating the issue.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08837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www.plantuml.com/plantuml/svg/LP0n3i8m34Ltdy9YeRr2Eu2465XOK0zGWWCH9aQn0whKmzEW0cAohU___EMrMfyitnZ6JYcDy9wXsVUFSEwDq0Jp92mLxqbyO6gXsN1mLrnqqGkpF1Tup6OIMnWFWnhTHWWUgu-ClRCWiVWTgT89DRlI-Smyh6gq2qMi1j8Q49iIusy3ympIiebAJCucIedLJWurkGEn4bPHteXjIf8QtAbc-fmDyVm5pOb-vdWA7jPJAO-05m00" id="5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use-case-uc-9-update-profile"/>
    <w:p>
      <w:pPr>
        <w:pStyle w:val="Heading4"/>
      </w:pPr>
      <w:r>
        <w:t xml:space="preserve">Use Case UC-9: Update Profile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UC-9: Update Profile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updates their profile information, such as name, bio, profile picture, or settings.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edit their profile.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updates their profile.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profile settings or edit profile section.</w:t>
            </w:r>
            <w:r>
              <w:br/>
            </w:r>
            <w:r>
              <w:t xml:space="preserve">2. User makes desired changes to their profile information.</w:t>
            </w:r>
            <w:r>
              <w:br/>
            </w:r>
            <w:r>
              <w:t xml:space="preserve">3. User saves the 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saving changes.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save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27648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ttps://www.plantuml.com/plantuml/svg/JP31RiCm28RlF0MtfQ-G75Qfss67xLBr0L22KpJ7jWok52aFFpjggbr0YE-77yvgbAqi7hQRSjvWhw7_eOVCP8mMCUNen3Fo92PXnaGp3z1_qo_ZUASmi_x79BYO5pA9eL9NUhoe0RRhgiRB1kAmkporMf49jOmZgxhY_Vf-Ghjpm6vbFG5YVqjJCrEgnJSzDWsjyo6QFAs779SQTd-8QZ41UsNiGjp7VEOSSuzVgeNRsdRDoziX29CuEDVKlW9_" id="5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use-case-uc-10-view-post"/>
    <w:p>
      <w:pPr>
        <w:pStyle w:val="Heading4"/>
      </w:pPr>
      <w:r>
        <w:t xml:space="preserve">Use Case UC-10: View Post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UC-10: View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views a post along with its associated comments, reactions, and other details.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clicks on a post from the feed or search results.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views the selected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clicks on a post from the feed or search results.</w:t>
            </w:r>
            <w:r>
              <w:br/>
            </w:r>
            <w:r>
              <w:t xml:space="preserve">2. System retrieves and displays the selected post along with its details.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retrieving the post.</w:t>
            </w:r>
            <w:r>
              <w:br/>
            </w:r>
            <w:r>
              <w:t xml:space="preserve">1. User receives an error message indicating the issue.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</w:tbl>
    <w:p>
      <w:pPr>
        <w:pStyle w:val="BodyText"/>
      </w:pPr>
      <w:r>
        <w:drawing>
          <wp:inline>
            <wp:extent cx="5286375" cy="2476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ttps://www.plantuml.com/plantuml/svg/NKvB2i8m5Do_KyoolK9Ts8qBDoAA1mZDQmsaISbxAGHoU6kf6rV33FFhHKtIF7kgB-5KQUVKtSpg9gCCZLYYw8dgiuZoNCcDQEwRXCIQ7Azi8NaOM6JCtfTp2trpG5DOMWAwns632HRMoU9DEJe1qRWGUs4q8UxsIqenTRYAPFvDk33z9O9r8_KRVA_J1m00" id="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use-case-uc-11-edit-post"/>
    <w:p>
      <w:pPr>
        <w:pStyle w:val="Heading4"/>
      </w:pPr>
      <w:r>
        <w:t xml:space="preserve">Use Case UC-11: Edit Post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UC-11: Edit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edits one of their existing posts.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edit a post they previously created.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is successfully edited and updated with the new content.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post they want to edit.</w:t>
            </w:r>
            <w:r>
              <w:br/>
            </w:r>
            <w:r>
              <w:t xml:space="preserve">2. User clicks on the "Edit" option.</w:t>
            </w:r>
            <w:r>
              <w:br/>
            </w:r>
            <w:r>
              <w:t xml:space="preserve">3. User makes desired changes to the post content.</w:t>
            </w:r>
            <w:r>
              <w:br/>
            </w:r>
            <w:r>
              <w:t xml:space="preserve">4. User saves the 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saving changes.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save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9984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https://www.plantuml.com/plantuml/svg/JOyn3eCm34Ltdy9YWYlGeKYKeKEx80uGWO68aA3O825n-2PKg5riFzjVtovOb9TrDd0qJFw0ao5_gqqFIWZ5eOo4YsE9DNLQRf2NHhSJ9bMW9E1BJOJjgEn07B1MsnyUzSv2ym6wnxJyTf73IeUyjYqnzwin-psBHXRJdJW3nBnPkdX0TBv5VcXUZDel4SuXg87YZCKjG8O9K-jESUMzypa-cLUAPjeEluikWUrq3qL8yN_u0000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use-case-uc-12-delete-post"/>
    <w:p>
      <w:pPr>
        <w:pStyle w:val="Heading4"/>
      </w:pPr>
      <w:r>
        <w:t xml:space="preserve">Use Case UC-12: Delete Post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UC-12: Delete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deletes one of their existing posts.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delete a post they previously created.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is successfully deleted and removed from the system.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post they want to delete.</w:t>
            </w:r>
            <w:r>
              <w:br/>
            </w:r>
            <w:r>
              <w:t xml:space="preserve">2. User clicks on the "Delete" option.</w:t>
            </w:r>
            <w:r>
              <w:br/>
            </w:r>
            <w:r>
              <w:t xml:space="preserve">3. User confirms the deletion.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deleting the post.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delete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51710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https://www.plantuml.com/plantuml/svg/FKzB3e903Dtt50qhk08i914NRepHU80959mu7p8j99DmU1b0DsrVs_TUMxEe89CriBoOmW8RXlAcPZqe8HIFyYOSFKkgEp8aL45vDhhzODPiE4iDxteTxBwXlQjWUKOMiWle7lDx4j1y27J8KziISpyP4qz5yd2OH-824Ci7MJ_lfbN2ZURHgFWZeLs36YZDMFm8P9WmTtuZNqBmeSGhyqJ7DMxuQ-txhjCzr6jAdyCN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use-case-uc-13-comment-on-post"/>
    <w:p>
      <w:pPr>
        <w:pStyle w:val="Heading4"/>
      </w:pPr>
      <w:r>
        <w:t xml:space="preserve">Use Case UC-13: Comment on Post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UC-13: Comment on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adds a comment to an existing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comment on a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 is successfully added to the selected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post they want to comment on.</w:t>
            </w:r>
            <w:r>
              <w:br/>
            </w:r>
            <w:r>
              <w:t xml:space="preserve">2. User types their comment in the designated comment section.</w:t>
            </w:r>
            <w:r>
              <w:br/>
            </w:r>
            <w:r>
              <w:t xml:space="preserve">3. User clicks on the "Post Comment" button.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posting the comment.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comment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</w:tbl>
    <w:p>
      <w:pPr>
        <w:pStyle w:val="BodyText"/>
      </w:pPr>
      <w:r>
        <w:drawing>
          <wp:inline>
            <wp:extent cx="5334000" cy="309196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https://www.plantuml.com/plantuml/svg/HL2x3eCm3Dpz5HxX5s0eLSlGfKlL3qY9eP7oGB5J2IaVNu9AcNm---uiTomgId8MyfCfPjXwQExgOoObX19GteHpO2bu2CwH5mo-XQRtGd6drlwHNix8GUJ7ma8kWncnkloKXf6tFI6zec4WvZ5PkvpgakInMeXhG6pEMl_prkXoGblug-7PgWNJh5KnsGSiOGQoJ5Zvi3dqCOROu8qvqPvg_7HSk8kyDYDqQocVW2y0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use-case-uc-14-edit-comment"/>
    <w:p>
      <w:pPr>
        <w:pStyle w:val="Heading4"/>
      </w:pPr>
      <w:r>
        <w:t xml:space="preserve">Use Case UC-14: Edit Comment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UC-14: Edit 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edits one of their existing comments on a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edit a comment they previously made.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 is successfully edited and updated with the new content.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comment they want to edit.</w:t>
            </w:r>
            <w:r>
              <w:br/>
            </w:r>
            <w:r>
              <w:t xml:space="preserve">2. User clicks on the "Edit" option.</w:t>
            </w:r>
            <w:r>
              <w:br/>
            </w:r>
            <w:r>
              <w:t xml:space="preserve">3. User makes desired changes to the comment content.</w:t>
            </w:r>
            <w:r>
              <w:br/>
            </w:r>
            <w:r>
              <w:t xml:space="preserve">4. User saves the 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saving changes.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save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507468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https://www.plantuml.com/plantuml/svg/JL0x3i8m3Drz2ekfNA4C81K61bWG1x1IjqJaKyKkKgKUdgIe5OkjzvDVSXAbfADtC3-5qmmBXlfE7zkJCcf4VJ4EKHHD34essD0ld8dUSz1YuTRg0Ue7EpQw2fbed3Llt5solClmHkySUr7eMOgTFdzmVaoYx6Um7LRDZqLAZ99jBSfe38jqetFJSLyA1AmcbZqWri-XBMMtmvawMnaSJMiEVHxKSz54um3iXB4ASSbVKegfngl8kDmhJzoAhO7GsWvEUPNlWYy0" id="7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use-case-uc-15-delete-comment"/>
    <w:p>
      <w:pPr>
        <w:pStyle w:val="Heading4"/>
      </w:pPr>
      <w:r>
        <w:t xml:space="preserve">Use Case UC-15: Delete Comment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UC-15: Delete 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deletes one of their existing comments on a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delete a comment they previously made.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 is successfully deleted and removed from the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comment they want to delete.</w:t>
            </w:r>
            <w:r>
              <w:br/>
            </w:r>
            <w:r>
              <w:t xml:space="preserve">2. User clicks on the "Delete" option.</w:t>
            </w:r>
            <w:r>
              <w:br/>
            </w:r>
            <w:r>
              <w:t xml:space="preserve">3. User confirms the deletion.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deleting the comment.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delete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01542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ttps://www.plantuml.com/plantuml/svg/HL0nRiCm3Dpv2YAJymLxQ82aGvSE3Ve0GQPSeP9eY7G00tvy9TLE5egwuvsEkeYQh4iCi7qBvGtQ7VfFy_2JKK9br1_2cKNHSbBZaqzJmop7I4dho4Y1b0RexwMnUb05k0PlV_5qQmEd2d1oFiT_YUSqm7PVHIbku1rsrztKosuweYpMaeXRGbZVplNfXDrASWR4_eiYFrvPNEROmWwLl7cPWraF1uobc8ag9yepK132Bd5pUi-PSuyV8WljwSgYpqqEIHgzWqivwgV17m00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use-case-uc-16-react-to-post"/>
    <w:p>
      <w:pPr>
        <w:pStyle w:val="Heading4"/>
      </w:pPr>
      <w:r>
        <w:t xml:space="preserve">Use Case UC-16: React to Post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UC-16: React to 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reacts to a post by adding a like, dislike, or other emotive response.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react to a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User's reaction is successfully added to the selected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clicks on the reaction button (e.g., like, dislike) associated with the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adding the reaction.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reaction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206478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https://www.plantuml.com/plantuml/svg/RL0n3eCm3Dpz2e_m1HXAXmvTEXJn04eCH0e9Yaqh91vV7BKLGoUVp_RToHLB6sMP76mDKzmWzL3SsgSTMY6KW38Ipe55SQIsKr12KPEZ7IV61g_CyfZiaTdgbOMc3MoFsVr3esNaj2baTjHrnDmlpgsdNBqyPYjn3eZ5sPYVchfhYb87pMmqN4hriZ8UF15PmWpac33p8UbSOWonm2lpGbzlwuS_LzxO7ggzw4lW3G00" id="8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use-case-uc-17-remove-reaction"/>
    <w:p>
      <w:pPr>
        <w:pStyle w:val="Heading4"/>
      </w:pPr>
      <w:r>
        <w:t xml:space="preserve">Use Case UC-17: Remove Reaction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UC-17: Remove Reaction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removes their reaction (like, dislike, etc.) from a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remove their reaction from a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 and has previously reacted to the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User's reaction is successfully removed from the post.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clicks on the reaction button (e.g., like, dislike) associated with the post to remove their reaction.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removing the reaction.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removal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382174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https://www.plantuml.com/plantuml/svg/PL0nRiCm3Dpv2exE5-oX0OeENJgao0DKcKw8og91KYaC-F6rr3OPEXr8tXsFF9e7zJ8dsCv6ka6heNyBDxu49tH1ln8kOevHiWVEd2-rnufA8JfB7g1_JXm_xmtyAEuxx6gbMMuqmFQ-cjEy0K_OdVvuRB-44Qt4I6PJIMbzEjGD6RkLx028_QcH7lwJojn23NLwNiQQjONyOhzAyRlj8oEYkIn0oGYxBCttHLMqnrUpGZ-IUjr_JHvvWkCEzLNm3G00" id="8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use-case-uc-18-send-message"/>
    <w:p>
      <w:pPr>
        <w:pStyle w:val="Heading4"/>
      </w:pPr>
      <w:r>
        <w:t xml:space="preserve">Use Case UC-18: Send Message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UC-18: Send Message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sends a direct message to another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send a message to another user.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Message is successfully sent to the recipient.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messaging section or user's profile.</w:t>
            </w:r>
            <w:r>
              <w:br/>
            </w:r>
            <w:r>
              <w:t xml:space="preserve">2. User selects the recipient.</w:t>
            </w:r>
            <w:r>
              <w:br/>
            </w:r>
            <w:r>
              <w:t xml:space="preserve">3. User composes the message.</w:t>
            </w:r>
            <w:r>
              <w:br/>
            </w:r>
            <w:r>
              <w:t xml:space="preserve">4. User clicks on the "Send" button.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sending the message.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send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293105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https://www.plantuml.com/plantuml/svg/PP0nRiCm34LtdeB84kSApf00QOSEpMBq0892EqHbIH2f0WPy-59fWXJ89F3pwtsIHr5NjCu1rY-XiiAjXlxiVdXoIgW9Pn9n4yS9XRnoYfWALdDl1ND98mVQGpzGi2uMyfoPeffqIdDEGdT0Cvq2-s_S31Glcpsimo9AymeyOlVvPq8MYucAKhqtQQmXB8STwfKYTWl93X3x1dXWsuZ_KgtxnfA3Mnw8PpwYQCf0mORgOhgXtaj9fSSFaKej-T8MVVbXyWX7Uzgfu1S0" id="9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use-case-uc-19-view-messages"/>
    <w:p>
      <w:pPr>
        <w:pStyle w:val="Heading4"/>
      </w:pPr>
      <w:r>
        <w:t xml:space="preserve">Use Case UC-19: View Messages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UC-19: View Messages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views their messages, including conversations with other users.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accesses the messaging section.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successfully views their messages.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messaging section.</w:t>
            </w:r>
            <w:r>
              <w:br/>
            </w:r>
            <w:r>
              <w:t xml:space="preserve">2. System retrieves and displays the user's messages.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System encounters an error while retrieving the user's messages.</w:t>
            </w:r>
            <w:r>
              <w:br/>
            </w:r>
            <w:r>
              <w:t xml:space="preserve">1. User receives an error message indicating the issue.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40643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https://www.plantuml.com/plantuml/svg/PO-z2i9048JxVOhfZAyG2osqiD16V80ZsSI3ovtSx0K2UNZZ3o9OxGoxyp6xexbiPGWoNwbvbfUN-kn6tpjJMCAWfEjzx45jpAUuaVaoqNIOfNuBPBNiTLJ2nHQjvpsuYIWBSyKFGRaHtw4wVHnSrc-m1KlJB9kkX31jrx2RHbIJSYr0lNyJVqW0BTr50nLLJA-hGyufrpYIvKj-zlvFnTPtibl6ytLv0000" id="9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use-case-uc-20-edit-message"/>
    <w:p>
      <w:pPr>
        <w:pStyle w:val="Heading4"/>
      </w:pPr>
      <w:r>
        <w:t xml:space="preserve">Use Case UC-20: Edit Message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UC-20: Edit Message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edits a previously sent message.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edit a message they previously sent.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 and has previously sent the message.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Message is successfully edited and updated with the new content.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conversation containing the message they want to edit.</w:t>
            </w:r>
            <w:r>
              <w:br/>
            </w:r>
            <w:r>
              <w:t xml:space="preserve">2. User selects the message to edit.</w:t>
            </w:r>
            <w:r>
              <w:br/>
            </w:r>
            <w:r>
              <w:t xml:space="preserve">3. User makes desired changes to the message content.</w:t>
            </w:r>
            <w:r>
              <w:br/>
            </w:r>
            <w:r>
              <w:t xml:space="preserve">4. User saves the 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saving changes.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save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485844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https://www.plantuml.com/plantuml/svg/JL0xpi8m3Dvz2ekfNA7_018mCF0lY0DOgLiiqgIAtKgLUdYIeY8cwtlvTLIZP6FlONaefmLM3FK_JTAHCLf45yF4ISaaXWAC94Zei6TLwbOBDs9_KD_PixDDoCJ9YtlXxfBbNOOtUZ6w9uMEjTXf-e7BVLRZVW5fiJfzMAJ4gDdMe8xEvRxjwFrysACzEM0ri-u1iNuCJLdsEpXJPz71qxpbVZMrE01xPQn2NFENb6AgyQewhlFAUT_5ja1ef8LZBkLTy0O0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use-case-uc-21-delete-message"/>
    <w:p>
      <w:pPr>
        <w:pStyle w:val="Heading4"/>
      </w:pPr>
      <w:r>
        <w:t xml:space="preserve">Use Case UC-21: Delete Message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UC-21: Delete Message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deletes a previously sent message.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delete a message they previously sent.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 and has previously sent the message.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Message is successfully deleted and removed from the conversation.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 conversation containing the message they want to delete.</w:t>
            </w:r>
            <w:r>
              <w:br/>
            </w:r>
            <w:r>
              <w:t xml:space="preserve">2. User selects the message to delete.</w:t>
            </w:r>
            <w:r>
              <w:br/>
            </w:r>
            <w:r>
              <w:t xml:space="preserve">3. User confirms the deletion.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deleting the message.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delete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2572512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s://www.plantuml.com/plantuml/svg/LP0nRiCm34LtdeAZSmLxQ82aGuTsg94323Rb4f34GAGD6F3X8pjEZ4uKlpuVltHMSzd6662vAUK5jXxg7pVnu8pG13j94sLrnfBMnXmdJWD6KdN3Pkafa543TLiEdRskYd2Hv3d7fwC06bZQMOtY0kon-juPh3kZHnsxhgX-367-EA7zKS9g9Zq1OlrBKIPwh_PPuhzypMgwijw3cr-a8msYcjo1WX9MIJRYPywIQ_nI7MbFURpj64azUpYNiluLF000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7" w:name="use-case-uc-22-delete-notification"/>
    <w:p>
      <w:pPr>
        <w:pStyle w:val="Heading4"/>
      </w:pPr>
      <w:r>
        <w:t xml:space="preserve">Use Case UC-22: Delete Notification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 &amp;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UC-22: Delete Notification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Actor: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deletes a notification from their notification list.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Trigger: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decides to delete a notification.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logged into their account.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Post-conditions: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is successfully removed from the user's notification list.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User navigates to their notification list.</w:t>
            </w:r>
            <w:r>
              <w:br/>
            </w:r>
            <w:r>
              <w:t xml:space="preserve">2. User selects the notification they want to delete.</w:t>
            </w:r>
            <w:r>
              <w:br/>
            </w:r>
            <w:r>
              <w:t xml:space="preserve">3. User confirms the deletion.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Alternative Flows: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Exceptions: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 #1:</w:t>
            </w:r>
            <w:r>
              <w:t xml:space="preserve"> </w:t>
            </w:r>
            <w:r>
              <w:t xml:space="preserve">User encounters errors while deleting the notification.</w:t>
            </w:r>
            <w:r>
              <w:br/>
            </w:r>
            <w:r>
              <w:t xml:space="preserve">1. User receives an error message indicating the issue.</w:t>
            </w:r>
            <w:r>
              <w:br/>
            </w:r>
            <w:r>
              <w:t xml:space="preserve">2. User retries the delete operation.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Priority: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</w:tr>
    </w:tbl>
    <w:p>
      <w:pPr>
        <w:pStyle w:val="BodyText"/>
      </w:pPr>
      <w:r>
        <w:drawing>
          <wp:inline>
            <wp:extent cx="5334000" cy="3262243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https://www.plantuml.com/plantuml/svg/LL0n3i8m3Dpz2e_j5ye04Z2mC81uGDGwnL8IezX5gjJ7aq8HTB7bEz_vv9sQopR40DDDAK_mdg4vkoVtpWXDC8cnvzOPIyB0QXjehXIejJLLLhi26nL-BybpZX-Wa1kOhgCQnGdOOtN-rx4kkWvrQ5jIzKC8uxP6krF2QYIj0R6vK9GdhM_wB779L3OEh8_WngyDnb9SJpEd9W-We8HLahVTCMV93PvK1rfofdxb_jEbZZtiIfi_1Iy0" id="1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svgz" /><Relationship Type="http://schemas.openxmlformats.org/officeDocument/2006/relationships/image" Id="rId76" Target="media/rId76.svgz" /><Relationship Type="http://schemas.openxmlformats.org/officeDocument/2006/relationships/image" Id="rId68" Target="media/rId68.svgz" /><Relationship Type="http://schemas.openxmlformats.org/officeDocument/2006/relationships/image" Id="rId32" Target="media/rId32.svgz" /><Relationship Type="http://schemas.openxmlformats.org/officeDocument/2006/relationships/image" Id="rId28" Target="media/rId28.svgz" /><Relationship Type="http://schemas.openxmlformats.org/officeDocument/2006/relationships/image" Id="rId72" Target="media/rId72.svgz" /><Relationship Type="http://schemas.openxmlformats.org/officeDocument/2006/relationships/image" Id="rId96" Target="media/rId96.svgz" /><Relationship Type="http://schemas.openxmlformats.org/officeDocument/2006/relationships/image" Id="rId60" Target="media/rId60.svgz" /><Relationship Type="http://schemas.openxmlformats.org/officeDocument/2006/relationships/image" Id="rId52" Target="media/rId52.svgz" /><Relationship Type="http://schemas.openxmlformats.org/officeDocument/2006/relationships/image" Id="rId104" Target="media/rId104.svgz" /><Relationship Type="http://schemas.openxmlformats.org/officeDocument/2006/relationships/image" Id="rId48" Target="media/rId48.svgz" /><Relationship Type="http://schemas.openxmlformats.org/officeDocument/2006/relationships/image" Id="rId100" Target="media/rId100.svgz" /><Relationship Type="http://schemas.openxmlformats.org/officeDocument/2006/relationships/image" Id="rId44" Target="media/rId44.svgz" /><Relationship Type="http://schemas.openxmlformats.org/officeDocument/2006/relationships/image" Id="rId56" Target="media/rId56.svgz" /><Relationship Type="http://schemas.openxmlformats.org/officeDocument/2006/relationships/image" Id="rId20" Target="media/rId20.svgz" /><Relationship Type="http://schemas.openxmlformats.org/officeDocument/2006/relationships/image" Id="rId84" Target="media/rId84.svgz" /><Relationship Type="http://schemas.openxmlformats.org/officeDocument/2006/relationships/image" Id="rId92" Target="media/rId92.svgz" /><Relationship Type="http://schemas.openxmlformats.org/officeDocument/2006/relationships/image" Id="rId88" Target="media/rId88.svgz" /><Relationship Type="http://schemas.openxmlformats.org/officeDocument/2006/relationships/image" Id="rId24" Target="media/rId24.svgz" /><Relationship Type="http://schemas.openxmlformats.org/officeDocument/2006/relationships/image" Id="rId80" Target="media/rId80.svgz" /><Relationship Type="http://schemas.openxmlformats.org/officeDocument/2006/relationships/image" Id="rId36" Target="media/rId36.svgz" /><Relationship Type="http://schemas.openxmlformats.org/officeDocument/2006/relationships/image" Id="rId40" Target="media/rId40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Documents</dc:title>
  <dc:creator/>
  <cp:keywords/>
  <dcterms:created xsi:type="dcterms:W3CDTF">2024-02-17T17:27:45Z</dcterms:created>
  <dcterms:modified xsi:type="dcterms:W3CDTF">2024-02-17T17:27:45Z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